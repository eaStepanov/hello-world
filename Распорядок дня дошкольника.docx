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06" w:rsidRPr="00332006" w:rsidRDefault="00332006" w:rsidP="004F34FB">
      <w:pPr>
        <w:jc w:val="center"/>
        <w:rPr>
          <w:rFonts w:ascii="Segoe UI" w:hAnsi="Segoe UI" w:cs="Segoe UI"/>
          <w:color w:val="D60093"/>
          <w:sz w:val="18"/>
          <w:szCs w:val="18"/>
        </w:rPr>
      </w:pPr>
    </w:p>
    <w:p w:rsidR="00332006" w:rsidRPr="00332006" w:rsidRDefault="00332006" w:rsidP="00332006">
      <w:pPr>
        <w:spacing w:after="0"/>
        <w:jc w:val="center"/>
        <w:rPr>
          <w:rFonts w:ascii="Segoe UI" w:hAnsi="Segoe UI" w:cs="Segoe UI"/>
          <w:color w:val="D60093"/>
          <w:sz w:val="18"/>
          <w:szCs w:val="18"/>
        </w:rPr>
      </w:pPr>
    </w:p>
    <w:p w:rsidR="00332006" w:rsidRDefault="00332006" w:rsidP="00332006">
      <w:pPr>
        <w:spacing w:after="0"/>
        <w:jc w:val="center"/>
        <w:rPr>
          <w:rFonts w:ascii="Segoe UI" w:hAnsi="Segoe UI" w:cs="Segoe UI"/>
          <w:color w:val="D60093"/>
          <w:sz w:val="18"/>
          <w:szCs w:val="18"/>
        </w:rPr>
      </w:pPr>
    </w:p>
    <w:p w:rsidR="00332006" w:rsidRDefault="00332006" w:rsidP="00332006">
      <w:pPr>
        <w:spacing w:after="0"/>
        <w:jc w:val="center"/>
        <w:rPr>
          <w:rFonts w:ascii="Segoe UI" w:hAnsi="Segoe UI" w:cs="Segoe UI"/>
          <w:color w:val="D60093"/>
          <w:sz w:val="18"/>
          <w:szCs w:val="18"/>
        </w:rPr>
      </w:pPr>
    </w:p>
    <w:p w:rsidR="00332006" w:rsidRPr="00332006" w:rsidRDefault="00332006" w:rsidP="00332006">
      <w:pPr>
        <w:spacing w:after="0"/>
        <w:jc w:val="center"/>
        <w:rPr>
          <w:rFonts w:ascii="Segoe UI" w:hAnsi="Segoe UI" w:cs="Segoe UI"/>
          <w:color w:val="D60093"/>
          <w:sz w:val="18"/>
          <w:szCs w:val="18"/>
        </w:rPr>
      </w:pPr>
    </w:p>
    <w:p w:rsidR="00332006" w:rsidRDefault="00332006" w:rsidP="00332006">
      <w:pPr>
        <w:spacing w:after="0"/>
        <w:jc w:val="center"/>
        <w:rPr>
          <w:rFonts w:ascii="Segoe UI" w:hAnsi="Segoe UI" w:cs="Segoe UI"/>
          <w:color w:val="D60093"/>
          <w:sz w:val="18"/>
        </w:rPr>
      </w:pPr>
    </w:p>
    <w:tbl>
      <w:tblPr>
        <w:tblStyle w:val="a9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99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54"/>
        <w:gridCol w:w="7193"/>
      </w:tblGrid>
      <w:tr w:rsidR="00023966" w:rsidRPr="00267988" w:rsidTr="00D35C84">
        <w:tc>
          <w:tcPr>
            <w:tcW w:w="1242" w:type="dxa"/>
          </w:tcPr>
          <w:p w:rsidR="00023966" w:rsidRPr="00267988" w:rsidRDefault="00BB6CCC" w:rsidP="00BB6CCC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6</w:t>
            </w:r>
            <w:r w:rsidR="005E3364"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:00-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  <w:r w:rsidR="005E3364"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</w:tcPr>
          <w:p w:rsidR="00023966" w:rsidRPr="00267988" w:rsidRDefault="005E3364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Завтрак</w:t>
            </w:r>
          </w:p>
        </w:tc>
      </w:tr>
      <w:tr w:rsidR="00023966" w:rsidRPr="00267988" w:rsidTr="00D35C84">
        <w:tc>
          <w:tcPr>
            <w:tcW w:w="1242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</w:tcPr>
          <w:p w:rsidR="00023966" w:rsidRPr="00267988" w:rsidRDefault="00213EBA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Водные процедуры</w:t>
            </w:r>
            <w:bookmarkStart w:id="0" w:name="_GoBack"/>
            <w:bookmarkEnd w:id="0"/>
          </w:p>
        </w:tc>
      </w:tr>
      <w:tr w:rsidR="00023966" w:rsidRPr="00267988" w:rsidTr="00D35C84">
        <w:tc>
          <w:tcPr>
            <w:tcW w:w="1242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023966" w:rsidRPr="00267988" w:rsidTr="00D35C84">
        <w:tc>
          <w:tcPr>
            <w:tcW w:w="1242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023966" w:rsidRPr="00267988" w:rsidTr="00D35C84">
        <w:tc>
          <w:tcPr>
            <w:tcW w:w="1242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023966" w:rsidRPr="00267988" w:rsidTr="00D35C84">
        <w:tc>
          <w:tcPr>
            <w:tcW w:w="1242" w:type="dxa"/>
            <w:tcBorders>
              <w:bottom w:val="single" w:sz="12" w:space="0" w:color="FF9900"/>
            </w:tcBorders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  <w:tcBorders>
              <w:bottom w:val="single" w:sz="12" w:space="0" w:color="FF9900"/>
            </w:tcBorders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023966" w:rsidRPr="00267988" w:rsidTr="00D35C84">
        <w:tc>
          <w:tcPr>
            <w:tcW w:w="1242" w:type="dxa"/>
            <w:tcBorders>
              <w:top w:val="single" w:sz="12" w:space="0" w:color="FF9900"/>
              <w:bottom w:val="single" w:sz="12" w:space="0" w:color="FF9900"/>
            </w:tcBorders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023966" w:rsidRPr="00267988" w:rsidRDefault="00023966" w:rsidP="000239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193" w:type="dxa"/>
            <w:tcBorders>
              <w:top w:val="single" w:sz="12" w:space="0" w:color="FF9900"/>
              <w:bottom w:val="single" w:sz="12" w:space="0" w:color="FF9900"/>
            </w:tcBorders>
          </w:tcPr>
          <w:p w:rsidR="00023966" w:rsidRPr="00267988" w:rsidRDefault="00023966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</w:tbl>
    <w:p w:rsidR="00023966" w:rsidRPr="00267988" w:rsidRDefault="00023966" w:rsidP="00267988">
      <w:pPr>
        <w:spacing w:after="0"/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tbl>
      <w:tblPr>
        <w:tblStyle w:val="a9"/>
        <w:tblW w:w="8789" w:type="dxa"/>
        <w:tblInd w:w="108" w:type="dxa"/>
        <w:tblBorders>
          <w:top w:val="none" w:sz="0" w:space="0" w:color="auto"/>
          <w:left w:val="none" w:sz="0" w:space="0" w:color="auto"/>
          <w:bottom w:val="single" w:sz="12" w:space="0" w:color="D60093"/>
          <w:right w:val="none" w:sz="0" w:space="0" w:color="auto"/>
          <w:insideH w:val="single" w:sz="12" w:space="0" w:color="D6009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354"/>
        <w:gridCol w:w="7269"/>
      </w:tblGrid>
      <w:tr w:rsidR="00AD5CB1" w:rsidRPr="00267988" w:rsidTr="00D35C84">
        <w:tc>
          <w:tcPr>
            <w:tcW w:w="1166" w:type="dxa"/>
          </w:tcPr>
          <w:p w:rsidR="00AD5CB1" w:rsidRPr="00267988" w:rsidRDefault="00BB6CCC" w:rsidP="00267988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6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:00-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5E3364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Завтрак</w:t>
            </w: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</w:tbl>
    <w:p w:rsidR="00AD5CB1" w:rsidRPr="00267988" w:rsidRDefault="00AD5CB1" w:rsidP="00267988">
      <w:pPr>
        <w:spacing w:after="0"/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tbl>
      <w:tblPr>
        <w:tblStyle w:val="a9"/>
        <w:tblW w:w="8789" w:type="dxa"/>
        <w:tblInd w:w="108" w:type="dxa"/>
        <w:tblBorders>
          <w:top w:val="none" w:sz="0" w:space="0" w:color="auto"/>
          <w:left w:val="none" w:sz="0" w:space="0" w:color="auto"/>
          <w:bottom w:val="single" w:sz="12" w:space="0" w:color="00FF00"/>
          <w:right w:val="none" w:sz="0" w:space="0" w:color="auto"/>
          <w:insideH w:val="single" w:sz="12" w:space="0" w:color="00FF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354"/>
        <w:gridCol w:w="7269"/>
      </w:tblGrid>
      <w:tr w:rsidR="00AD5CB1" w:rsidRPr="00267988" w:rsidTr="00D35C84">
        <w:tc>
          <w:tcPr>
            <w:tcW w:w="1166" w:type="dxa"/>
          </w:tcPr>
          <w:p w:rsidR="00AD5CB1" w:rsidRPr="00267988" w:rsidRDefault="00BB6CCC" w:rsidP="00267988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6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:00-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5E3364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Завтрак</w:t>
            </w: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AD5CB1" w:rsidRPr="00267988" w:rsidTr="00D35C84">
        <w:tc>
          <w:tcPr>
            <w:tcW w:w="1166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</w:tcPr>
          <w:p w:rsidR="00AD5CB1" w:rsidRPr="00267988" w:rsidRDefault="00AD5CB1" w:rsidP="005E336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</w:tbl>
    <w:p w:rsidR="00AD5CB1" w:rsidRPr="00267988" w:rsidRDefault="00AD5CB1" w:rsidP="00267988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</w:p>
    <w:tbl>
      <w:tblPr>
        <w:tblStyle w:val="a9"/>
        <w:tblW w:w="8789" w:type="dxa"/>
        <w:tblInd w:w="108" w:type="dxa"/>
        <w:tblBorders>
          <w:top w:val="none" w:sz="0" w:space="0" w:color="auto"/>
          <w:left w:val="none" w:sz="0" w:space="0" w:color="auto"/>
          <w:bottom w:val="single" w:sz="12" w:space="0" w:color="00FF00"/>
          <w:right w:val="none" w:sz="0" w:space="0" w:color="auto"/>
          <w:insideH w:val="single" w:sz="12" w:space="0" w:color="00FF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354"/>
        <w:gridCol w:w="7269"/>
      </w:tblGrid>
      <w:tr w:rsidR="00267988" w:rsidRPr="00267988" w:rsidTr="00D35C84">
        <w:tc>
          <w:tcPr>
            <w:tcW w:w="1166" w:type="dxa"/>
            <w:tcBorders>
              <w:top w:val="nil"/>
              <w:bottom w:val="single" w:sz="12" w:space="0" w:color="943634" w:themeColor="accent2" w:themeShade="BF"/>
            </w:tcBorders>
          </w:tcPr>
          <w:p w:rsidR="00267988" w:rsidRPr="00267988" w:rsidRDefault="00BB6CCC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6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:00-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nil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Завтрак</w:t>
            </w:r>
          </w:p>
        </w:tc>
      </w:tr>
      <w:tr w:rsidR="00267988" w:rsidRPr="00267988" w:rsidTr="00D35C84">
        <w:tc>
          <w:tcPr>
            <w:tcW w:w="1166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267988" w:rsidRPr="00267988" w:rsidTr="00D35C84">
        <w:tc>
          <w:tcPr>
            <w:tcW w:w="1166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267988" w:rsidRPr="00267988" w:rsidTr="00D35C84">
        <w:tc>
          <w:tcPr>
            <w:tcW w:w="1166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267988" w:rsidRPr="00267988" w:rsidTr="00D35C84">
        <w:tc>
          <w:tcPr>
            <w:tcW w:w="1166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267988" w:rsidRPr="00267988" w:rsidTr="00D35C84">
        <w:tc>
          <w:tcPr>
            <w:tcW w:w="1166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267988" w:rsidRPr="00267988" w:rsidTr="00D35C84">
        <w:tc>
          <w:tcPr>
            <w:tcW w:w="1166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69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267988" w:rsidRPr="00267988" w:rsidRDefault="00267988" w:rsidP="0074478A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</w:tbl>
    <w:p w:rsidR="00267988" w:rsidRPr="00267988" w:rsidRDefault="00267988" w:rsidP="00267988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</w:p>
    <w:tbl>
      <w:tblPr>
        <w:tblStyle w:val="a9"/>
        <w:tblpPr w:leftFromText="180" w:rightFromText="180" w:vertAnchor="text" w:tblpX="108" w:tblpY="-21"/>
        <w:tblW w:w="8755" w:type="dxa"/>
        <w:tblBorders>
          <w:top w:val="none" w:sz="0" w:space="0" w:color="auto"/>
          <w:left w:val="none" w:sz="0" w:space="0" w:color="auto"/>
          <w:bottom w:val="single" w:sz="12" w:space="0" w:color="00FF00"/>
          <w:right w:val="none" w:sz="0" w:space="0" w:color="auto"/>
          <w:insideH w:val="single" w:sz="12" w:space="0" w:color="00FF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354"/>
        <w:gridCol w:w="7235"/>
      </w:tblGrid>
      <w:tr w:rsidR="00332006" w:rsidRPr="00267988" w:rsidTr="00D35C84">
        <w:tc>
          <w:tcPr>
            <w:tcW w:w="1166" w:type="dxa"/>
            <w:tcBorders>
              <w:top w:val="nil"/>
              <w:bottom w:val="single" w:sz="12" w:space="0" w:color="548DD4" w:themeColor="text2" w:themeTint="99"/>
            </w:tcBorders>
          </w:tcPr>
          <w:p w:rsidR="00332006" w:rsidRPr="00267988" w:rsidRDefault="00BB6CCC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6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:00-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:00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nil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679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Завтрак</w:t>
            </w:r>
          </w:p>
        </w:tc>
      </w:tr>
      <w:tr w:rsidR="00332006" w:rsidRPr="00267988" w:rsidTr="00D35C84">
        <w:tc>
          <w:tcPr>
            <w:tcW w:w="1166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332006" w:rsidRPr="00267988" w:rsidTr="00D35C84">
        <w:tc>
          <w:tcPr>
            <w:tcW w:w="1166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332006" w:rsidRPr="00267988" w:rsidTr="00D35C84">
        <w:tc>
          <w:tcPr>
            <w:tcW w:w="1166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332006" w:rsidRPr="00267988" w:rsidTr="00D35C84">
        <w:tc>
          <w:tcPr>
            <w:tcW w:w="1166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332006" w:rsidRPr="00267988" w:rsidTr="00D35C84">
        <w:tc>
          <w:tcPr>
            <w:tcW w:w="1166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  <w:tr w:rsidR="00332006" w:rsidRPr="00267988" w:rsidTr="00D35C84">
        <w:tc>
          <w:tcPr>
            <w:tcW w:w="1166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723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332006" w:rsidRPr="00267988" w:rsidRDefault="00332006" w:rsidP="00D35C84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</w:tr>
    </w:tbl>
    <w:p w:rsidR="00267988" w:rsidRPr="00267988" w:rsidRDefault="00267988" w:rsidP="0026798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267988" w:rsidRPr="00267988" w:rsidSect="00267988">
      <w:headerReference w:type="default" r:id="rId7"/>
      <w:footerReference w:type="default" r:id="rId8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8D" w:rsidRDefault="00A8418D" w:rsidP="00023966">
      <w:pPr>
        <w:spacing w:after="0" w:line="240" w:lineRule="auto"/>
      </w:pPr>
      <w:r>
        <w:separator/>
      </w:r>
    </w:p>
  </w:endnote>
  <w:endnote w:type="continuationSeparator" w:id="0">
    <w:p w:rsidR="00A8418D" w:rsidRDefault="00A8418D" w:rsidP="0002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A22" w:rsidRDefault="002C0023">
    <w:pPr>
      <w:pStyle w:val="a5"/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5759892</wp:posOffset>
          </wp:positionH>
          <wp:positionV relativeFrom="paragraph">
            <wp:posOffset>-1206997</wp:posOffset>
          </wp:positionV>
          <wp:extent cx="752226" cy="771277"/>
          <wp:effectExtent l="19050" t="0" r="0" b="0"/>
          <wp:wrapNone/>
          <wp:docPr id="1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226" cy="7712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5584963</wp:posOffset>
          </wp:positionH>
          <wp:positionV relativeFrom="paragraph">
            <wp:posOffset>-1008214</wp:posOffset>
          </wp:positionV>
          <wp:extent cx="537541" cy="532737"/>
          <wp:effectExtent l="19050" t="0" r="0" b="0"/>
          <wp:wrapNone/>
          <wp:docPr id="1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541" cy="5327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4086970</wp:posOffset>
          </wp:positionH>
          <wp:positionV relativeFrom="paragraph">
            <wp:posOffset>-2399693</wp:posOffset>
          </wp:positionV>
          <wp:extent cx="2719347" cy="2719346"/>
          <wp:effectExtent l="0" t="0" r="0" b="0"/>
          <wp:wrapNone/>
          <wp:docPr id="9" name="Picture 8" descr="timetable_01_pi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etable_01_pic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374779">
                    <a:off x="0" y="0"/>
                    <a:ext cx="2719347" cy="27193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margin">
            <wp:posOffset>-935107</wp:posOffset>
          </wp:positionH>
          <wp:positionV relativeFrom="margin">
            <wp:posOffset>8826086</wp:posOffset>
          </wp:positionV>
          <wp:extent cx="7582397" cy="1319916"/>
          <wp:effectExtent l="19050" t="0" r="0" b="0"/>
          <wp:wrapNone/>
          <wp:docPr id="2" name="Picture 0" descr="10_diff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_diff_01.jpg"/>
                  <pic:cNvPicPr/>
                </pic:nvPicPr>
                <pic:blipFill>
                  <a:blip r:embed="rId4"/>
                  <a:srcRect t="87668"/>
                  <a:stretch>
                    <a:fillRect/>
                  </a:stretch>
                </pic:blipFill>
                <pic:spPr>
                  <a:xfrm>
                    <a:off x="0" y="0"/>
                    <a:ext cx="7582397" cy="1319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8D" w:rsidRDefault="00A8418D" w:rsidP="00023966">
      <w:pPr>
        <w:spacing w:after="0" w:line="240" w:lineRule="auto"/>
      </w:pPr>
      <w:r>
        <w:separator/>
      </w:r>
    </w:p>
  </w:footnote>
  <w:footnote w:type="continuationSeparator" w:id="0">
    <w:p w:rsidR="00A8418D" w:rsidRDefault="00A8418D" w:rsidP="0002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006" w:rsidRDefault="002C0023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465152</wp:posOffset>
          </wp:positionV>
          <wp:extent cx="5737694" cy="628153"/>
          <wp:effectExtent l="1905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694" cy="6281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A22"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-892710</wp:posOffset>
          </wp:positionV>
          <wp:extent cx="7584908" cy="10732169"/>
          <wp:effectExtent l="19050" t="0" r="0" b="0"/>
          <wp:wrapNone/>
          <wp:docPr id="1" name="Picture 0" descr="10_diff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_diff_0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4908" cy="10732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CC"/>
    <w:rsid w:val="00017747"/>
    <w:rsid w:val="00023966"/>
    <w:rsid w:val="000E6FAA"/>
    <w:rsid w:val="001B161A"/>
    <w:rsid w:val="001D77E0"/>
    <w:rsid w:val="00213EBA"/>
    <w:rsid w:val="00214779"/>
    <w:rsid w:val="00247BFD"/>
    <w:rsid w:val="00256B85"/>
    <w:rsid w:val="00267988"/>
    <w:rsid w:val="00294454"/>
    <w:rsid w:val="002C0023"/>
    <w:rsid w:val="002F01D4"/>
    <w:rsid w:val="00332006"/>
    <w:rsid w:val="00362D6B"/>
    <w:rsid w:val="003763A3"/>
    <w:rsid w:val="004F2B98"/>
    <w:rsid w:val="004F34FB"/>
    <w:rsid w:val="0059297C"/>
    <w:rsid w:val="005E3364"/>
    <w:rsid w:val="00617683"/>
    <w:rsid w:val="007A44B8"/>
    <w:rsid w:val="008160E9"/>
    <w:rsid w:val="008B326A"/>
    <w:rsid w:val="009172D6"/>
    <w:rsid w:val="00932E28"/>
    <w:rsid w:val="00A44761"/>
    <w:rsid w:val="00A8418D"/>
    <w:rsid w:val="00AD3A22"/>
    <w:rsid w:val="00AD5CB1"/>
    <w:rsid w:val="00BB6CCC"/>
    <w:rsid w:val="00C2609C"/>
    <w:rsid w:val="00C9541E"/>
    <w:rsid w:val="00D35C84"/>
    <w:rsid w:val="00D41ADE"/>
    <w:rsid w:val="00E33F94"/>
    <w:rsid w:val="00E6508F"/>
    <w:rsid w:val="00E75B46"/>
    <w:rsid w:val="00E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34BD61-16F7-4ECA-84F2-56837E39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23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23966"/>
  </w:style>
  <w:style w:type="paragraph" w:styleId="a5">
    <w:name w:val="footer"/>
    <w:basedOn w:val="a"/>
    <w:link w:val="a6"/>
    <w:uiPriority w:val="99"/>
    <w:semiHidden/>
    <w:unhideWhenUsed/>
    <w:rsid w:val="00023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23966"/>
  </w:style>
  <w:style w:type="paragraph" w:styleId="a7">
    <w:name w:val="Balloon Text"/>
    <w:basedOn w:val="a"/>
    <w:link w:val="a8"/>
    <w:uiPriority w:val="99"/>
    <w:semiHidden/>
    <w:unhideWhenUsed/>
    <w:rsid w:val="0002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39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239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clear\AppData\Roaming\Microsoft\&#1064;&#1072;&#1073;&#1083;&#1086;&#1085;&#1099;\&#1056;&#1072;&#1089;&#1087;&#1086;&#1088;&#1103;&#1076;&#1086;&#1082;%20&#1076;&#1085;&#1103;%20&#1076;&#1086;&#1096;&#1082;&#1086;&#1083;&#1100;&#1085;&#1080;&#1082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31B606-62B9-4D1B-BA30-FF1E63366F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Распорядок дня дошкольника.dotx</Template>
  <TotalTime>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Распорядок дня дошкольника</vt:lpstr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Распорядок дня дошкольника</dc:title>
  <dc:subject>Распорядок дня</dc:subject>
  <dc:creator>Евгений Степанов</dc:creator>
  <cp:keywords/>
  <dc:description>Распорядок дня</dc:description>
  <cp:lastModifiedBy>Евгений Степанов</cp:lastModifiedBy>
  <cp:revision>2</cp:revision>
  <cp:lastPrinted>2015-07-16T06:55:00Z</cp:lastPrinted>
  <dcterms:created xsi:type="dcterms:W3CDTF">2015-07-16T06:44:00Z</dcterms:created>
  <dcterms:modified xsi:type="dcterms:W3CDTF">2016-05-04T06:24:00Z</dcterms:modified>
  <cp:category>Распорядок дня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TC019085739991</vt:lpwstr>
  </property>
</Properties>
</file>